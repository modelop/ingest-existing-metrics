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27F3F" w14:textId="77777777" w:rsidR="001E0B92" w:rsidRPr="00C128AD" w:rsidRDefault="001E0B92" w:rsidP="001E0B92">
      <w:pPr>
        <w:pStyle w:val="Title"/>
        <w:rPr>
          <w:color w:val="7F7F7F" w:themeColor="text1" w:themeTint="80"/>
        </w:rPr>
      </w:pPr>
      <w:r w:rsidRPr="00C128AD">
        <w:rPr>
          <w:color w:val="7F7F7F" w:themeColor="text1" w:themeTint="80"/>
        </w:rPr>
        <w:t>MODEL REPORT</w:t>
      </w:r>
    </w:p>
    <w:p w14:paraId="4BE8930A" w14:textId="77777777" w:rsidR="001E0B92" w:rsidRPr="00C128AD" w:rsidRDefault="001E0B92" w:rsidP="001E0B9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50377" wp14:editId="7A32B535">
                <wp:simplePos x="0" y="0"/>
                <wp:positionH relativeFrom="column">
                  <wp:posOffset>33655</wp:posOffset>
                </wp:positionH>
                <wp:positionV relativeFrom="paragraph">
                  <wp:posOffset>30057</wp:posOffset>
                </wp:positionV>
                <wp:extent cx="3596640" cy="0"/>
                <wp:effectExtent l="0" t="12700" r="22860" b="12700"/>
                <wp:wrapNone/>
                <wp:docPr id="202584345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664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7F400C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65pt,2.35pt" to="285.85pt,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" strokecolor="#a5a5a5 [3206]" strokeweight="1.5pt">
                <v:stroke joinstyle="miter"/>
              </v:line>
            </w:pict>
          </mc:Fallback>
        </mc:AlternateContent>
      </w:r>
    </w:p>
    <w:p w14:paraId="345DC9D7" w14:textId="77777777" w:rsidR="001E0B92" w:rsidRPr="00C128AD" w:rsidRDefault="001E0B92" w:rsidP="001E0B92">
      <w:pPr>
        <w:rPr>
          <w:rStyle w:val="Heading1Char"/>
        </w:rPr>
      </w:pPr>
      <w:r w:rsidRPr="00C128AD">
        <w:rPr>
          <w:rStyle w:val="Heading1Char"/>
        </w:rPr>
        <w:t>Model:</w:t>
      </w:r>
      <w:r>
        <w:rPr>
          <w:color w:val="4472C4" w:themeColor="accent1"/>
          <w:sz w:val="32"/>
          <w:szCs w:val="32"/>
        </w:rPr>
        <w:t xml:space="preserve"> </w:t>
      </w:r>
      <w:r w:rsidRPr="00C128AD">
        <w:rPr>
          <w:rStyle w:val="Heading1Char"/>
        </w:rPr>
        <w:t>&lt;&lt;modelop.storedModel.modelMetaData.name&gt;&gt;</w:t>
      </w:r>
    </w:p>
    <w:p w14:paraId="4A6549A3" w14:textId="77777777" w:rsidR="001E0B92" w:rsidRDefault="001E0B92">
      <w:pPr>
        <w:rPr>
          <w:rFonts w:ascii="Calibri" w:hAnsi="Calibri" w:cs="Calibri"/>
          <w:color w:val="4472C4" w:themeColor="accent1"/>
        </w:rPr>
      </w:pPr>
    </w:p>
    <w:p w14:paraId="6CEE31B8" w14:textId="57AAB16B" w:rsidR="00AC3073" w:rsidRPr="00435FFC" w:rsidRDefault="00AC3073">
      <w:pPr>
        <w:rPr>
          <w:rFonts w:ascii="Calibri" w:hAnsi="Calibri" w:cs="Calibri"/>
          <w:color w:val="4472C4" w:themeColor="accent1"/>
        </w:rPr>
      </w:pPr>
      <w:r w:rsidRPr="00435FFC">
        <w:rPr>
          <w:rFonts w:ascii="Calibri" w:hAnsi="Calibri" w:cs="Calibri"/>
          <w:color w:val="4472C4" w:themeColor="accent1"/>
        </w:rPr>
        <w:t>&lt;&lt;</w:t>
      </w:r>
      <w:proofErr w:type="spellStart"/>
      <w:r w:rsidRPr="00435FFC">
        <w:rPr>
          <w:rFonts w:ascii="Calibri" w:hAnsi="Calibri" w:cs="Calibri"/>
          <w:color w:val="4472C4" w:themeColor="accent1"/>
        </w:rPr>
        <w:t>modelop.storedModel.modelMetaData.description</w:t>
      </w:r>
      <w:proofErr w:type="spellEnd"/>
      <w:r w:rsidRPr="00435FFC">
        <w:rPr>
          <w:rFonts w:ascii="Calibri" w:hAnsi="Calibri" w:cs="Calibri"/>
          <w:color w:val="4472C4" w:themeColor="accent1"/>
        </w:rPr>
        <w:t>&gt;&gt;</w:t>
      </w:r>
    </w:p>
    <w:p w14:paraId="0A882DAF" w14:textId="0ED5E2E5" w:rsidR="009F0CE6" w:rsidRPr="00435FFC" w:rsidRDefault="009F0CE6">
      <w:pPr>
        <w:rPr>
          <w:rFonts w:ascii="Calibri" w:hAnsi="Calibri" w:cs="Calibri"/>
          <w:color w:val="4472C4" w:themeColor="accent1"/>
        </w:rPr>
      </w:pPr>
      <w:r w:rsidRPr="00435FFC">
        <w:rPr>
          <w:rFonts w:ascii="Calibri" w:hAnsi="Calibri" w:cs="Calibri"/>
          <w:color w:val="4472C4" w:themeColor="accent1"/>
        </w:rPr>
        <w:t>&lt;&lt;modelop.storedModel.id&gt;&gt;</w:t>
      </w:r>
    </w:p>
    <w:p w14:paraId="61D5641A" w14:textId="678FBF07" w:rsidR="009F0CE6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 xml:space="preserve">Prepared by: </w:t>
      </w:r>
      <w:r w:rsidRPr="00435FFC">
        <w:rPr>
          <w:rFonts w:ascii="Calibri" w:hAnsi="Calibri" w:cs="Calibri"/>
          <w:i/>
          <w:iCs/>
          <w:color w:val="000000" w:themeColor="text1"/>
        </w:rPr>
        <w:t>Enter the document preparer’s name here</w:t>
      </w:r>
    </w:p>
    <w:p w14:paraId="13A77F6C" w14:textId="77753BF6" w:rsidR="009F0CE6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 xml:space="preserve">Model Developed by: </w:t>
      </w:r>
      <w:r w:rsidRPr="00435FFC">
        <w:rPr>
          <w:rFonts w:ascii="Calibri" w:hAnsi="Calibri" w:cs="Calibri"/>
          <w:color w:val="000000" w:themeColor="text1"/>
        </w:rPr>
        <w:t>&lt;&lt;</w:t>
      </w:r>
      <w:proofErr w:type="spellStart"/>
      <w:proofErr w:type="gramStart"/>
      <w:r w:rsidRPr="00435FFC">
        <w:rPr>
          <w:rFonts w:ascii="Calibri" w:hAnsi="Calibri" w:cs="Calibri"/>
          <w:color w:val="000000" w:themeColor="text1"/>
        </w:rPr>
        <w:t>modelop.storedModel.createdBy</w:t>
      </w:r>
      <w:proofErr w:type="spellEnd"/>
      <w:proofErr w:type="gramEnd"/>
      <w:r w:rsidRPr="00435FFC">
        <w:rPr>
          <w:rFonts w:ascii="Calibri" w:hAnsi="Calibri" w:cs="Calibri"/>
          <w:color w:val="000000" w:themeColor="text1"/>
        </w:rPr>
        <w:t>&gt;&gt;</w:t>
      </w:r>
    </w:p>
    <w:p w14:paraId="31B2B0BD" w14:textId="168DF638" w:rsidR="00F94E63" w:rsidRPr="00435FFC" w:rsidRDefault="009F0CE6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</w:rPr>
        <w:t>Model Developed on:</w:t>
      </w:r>
      <w:r w:rsidRPr="00435FFC">
        <w:rPr>
          <w:rFonts w:ascii="Calibri" w:hAnsi="Calibri" w:cs="Calibri"/>
          <w:color w:val="000000" w:themeColor="text1"/>
        </w:rPr>
        <w:t xml:space="preserve"> &lt;&lt;</w:t>
      </w:r>
      <w:proofErr w:type="spellStart"/>
      <w:proofErr w:type="gramStart"/>
      <w:r w:rsidRPr="00435FFC">
        <w:rPr>
          <w:rFonts w:ascii="Calibri" w:hAnsi="Calibri" w:cs="Calibri"/>
          <w:color w:val="000000" w:themeColor="text1"/>
        </w:rPr>
        <w:t>modelop.deployableModel.createdDate</w:t>
      </w:r>
      <w:proofErr w:type="spellEnd"/>
      <w:proofErr w:type="gramEnd"/>
      <w:r w:rsidRPr="00435FFC">
        <w:rPr>
          <w:rFonts w:ascii="Calibri" w:hAnsi="Calibri" w:cs="Calibri"/>
          <w:color w:val="000000" w:themeColor="text1"/>
        </w:rPr>
        <w:t>&gt;</w:t>
      </w:r>
      <w:r w:rsidR="007B207B" w:rsidRPr="00435FFC">
        <w:rPr>
          <w:rFonts w:ascii="Calibri" w:hAnsi="Calibri" w:cs="Calibri"/>
          <w:color w:val="000000" w:themeColor="text1"/>
        </w:rPr>
        <w:t>&gt;</w:t>
      </w:r>
    </w:p>
    <w:p w14:paraId="30EFEDED" w14:textId="7F8777FB" w:rsidR="00F94E63" w:rsidRPr="00435FFC" w:rsidRDefault="00F94E63">
      <w:pPr>
        <w:rPr>
          <w:rFonts w:ascii="Calibri" w:hAnsi="Calibri" w:cs="Calibri"/>
          <w:color w:val="000000" w:themeColor="text1"/>
        </w:rPr>
      </w:pPr>
      <w:r w:rsidRPr="00435FFC">
        <w:rPr>
          <w:rFonts w:ascii="Calibri" w:hAnsi="Calibri" w:cs="Calibri"/>
          <w:color w:val="000000" w:themeColor="text1"/>
        </w:rPr>
        <w:br w:type="page"/>
      </w:r>
    </w:p>
    <w:p w14:paraId="0B12E50D" w14:textId="17D6CC0C" w:rsidR="00F94E63" w:rsidRPr="00435FFC" w:rsidRDefault="00F94E63">
      <w:pPr>
        <w:rPr>
          <w:rFonts w:ascii="Calibri" w:hAnsi="Calibri" w:cs="Calibri"/>
          <w:b/>
          <w:bCs/>
          <w:color w:val="000000" w:themeColor="text1"/>
        </w:rPr>
      </w:pPr>
      <w:r w:rsidRPr="00435FFC">
        <w:rPr>
          <w:rFonts w:ascii="Calibri" w:hAnsi="Calibri" w:cs="Calibri"/>
          <w:b/>
          <w:bCs/>
          <w:color w:val="000000" w:themeColor="text1"/>
          <w:sz w:val="32"/>
          <w:szCs w:val="32"/>
        </w:rPr>
        <w:lastRenderedPageBreak/>
        <w:t>Executive Summary</w:t>
      </w:r>
    </w:p>
    <w:p w14:paraId="265E9FF5" w14:textId="417EF966" w:rsidR="00F94E63" w:rsidRPr="00435FFC" w:rsidRDefault="00F94E63">
      <w:pPr>
        <w:rPr>
          <w:rFonts w:ascii="Calibri" w:hAnsi="Calibri" w:cs="Calibri"/>
          <w:i/>
          <w:iCs/>
          <w:color w:val="000000" w:themeColor="text1"/>
        </w:rPr>
      </w:pPr>
      <w:r w:rsidRPr="00435FFC">
        <w:rPr>
          <w:rFonts w:ascii="Calibri" w:hAnsi="Calibri" w:cs="Calibri"/>
          <w:i/>
          <w:iCs/>
          <w:color w:val="000000" w:themeColor="text1"/>
        </w:rPr>
        <w:t xml:space="preserve">Provide a concise summary description of the model and its proposed use(s), model results, and key conclusions from the model </w:t>
      </w:r>
      <w:r w:rsidR="00435FFC">
        <w:rPr>
          <w:rFonts w:ascii="Calibri" w:hAnsi="Calibri" w:cs="Calibri"/>
          <w:i/>
          <w:iCs/>
          <w:color w:val="000000" w:themeColor="text1"/>
        </w:rPr>
        <w:t>review</w:t>
      </w:r>
      <w:r w:rsidRPr="00435FFC">
        <w:rPr>
          <w:rFonts w:ascii="Calibri" w:hAnsi="Calibri" w:cs="Calibri"/>
          <w:i/>
          <w:iCs/>
          <w:color w:val="000000" w:themeColor="text1"/>
        </w:rPr>
        <w:t xml:space="preserve"> process.  </w:t>
      </w:r>
    </w:p>
    <w:p w14:paraId="79231D26" w14:textId="2F4671AE" w:rsidR="00F94E63" w:rsidRPr="00435FFC" w:rsidRDefault="00F94E63">
      <w:pPr>
        <w:rPr>
          <w:rFonts w:ascii="Calibri" w:hAnsi="Calibri" w:cs="Calibri"/>
          <w:color w:val="000000" w:themeColor="text1"/>
        </w:rPr>
      </w:pPr>
    </w:p>
    <w:p w14:paraId="2CF483B7" w14:textId="27708FCB" w:rsidR="000A42E7" w:rsidRDefault="000A42E7" w:rsidP="000A42E7">
      <w:pPr>
        <w:rPr>
          <w:rFonts w:ascii="Calibri" w:hAnsi="Calibri" w:cs="Calibri"/>
          <w:b/>
          <w:bCs/>
          <w:sz w:val="32"/>
          <w:szCs w:val="32"/>
        </w:rPr>
      </w:pPr>
      <w:r w:rsidRPr="00435FFC">
        <w:rPr>
          <w:rFonts w:ascii="Calibri" w:hAnsi="Calibri" w:cs="Calibri"/>
          <w:b/>
          <w:bCs/>
          <w:sz w:val="32"/>
          <w:szCs w:val="32"/>
        </w:rPr>
        <w:t>Statistical Analysis / Testing Summary</w:t>
      </w:r>
    </w:p>
    <w:p w14:paraId="120959AF" w14:textId="77777777" w:rsidR="009940AD" w:rsidRDefault="009940AD" w:rsidP="000A42E7">
      <w:pPr>
        <w:rPr>
          <w:rFonts w:ascii="Calibri" w:hAnsi="Calibri" w:cs="Calibri"/>
          <w:b/>
          <w:bCs/>
          <w:sz w:val="32"/>
          <w:szCs w:val="32"/>
        </w:rPr>
      </w:pPr>
    </w:p>
    <w:p w14:paraId="35B4C6AC" w14:textId="2F9F9EDE" w:rsidR="009940AD" w:rsidRPr="009940AD" w:rsidRDefault="009940AD" w:rsidP="000A42E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Prompt File Analysis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7F49" w14:paraId="54CEBA99" w14:textId="77777777" w:rsidTr="001E0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AF72AA" w14:textId="4E74CE45" w:rsidR="00A17F49" w:rsidRPr="00DE487A" w:rsidRDefault="00A17F49" w:rsidP="000A42E7">
            <w:pPr>
              <w:rPr>
                <w:rFonts w:ascii="Calibri" w:hAnsi="Calibri" w:cs="Calibri"/>
                <w:b w:val="0"/>
                <w:bCs w:val="0"/>
                <w:sz w:val="20"/>
                <w:szCs w:val="20"/>
              </w:rPr>
            </w:pPr>
            <w:r w:rsidRPr="00DE487A">
              <w:rPr>
                <w:rFonts w:ascii="Calibri" w:hAnsi="Calibri" w:cs="Calibri"/>
                <w:sz w:val="20"/>
                <w:szCs w:val="20"/>
              </w:rPr>
              <w:t>&lt;&lt;</w:t>
            </w:r>
            <w:proofErr w:type="spellStart"/>
            <w:proofErr w:type="gramStart"/>
            <w:r w:rsidRPr="00DE487A">
              <w:rPr>
                <w:rFonts w:ascii="Calibri" w:hAnsi="Calibri" w:cs="Calibri"/>
                <w:sz w:val="20"/>
                <w:szCs w:val="20"/>
              </w:rPr>
              <w:t>modelop.modelTestResult.</w:t>
            </w:r>
            <w:r w:rsidR="007F4615" w:rsidRPr="00DE487A">
              <w:rPr>
                <w:rFonts w:ascii="Calibri" w:hAnsi="Calibri" w:cs="Calibri"/>
                <w:sz w:val="20"/>
                <w:szCs w:val="20"/>
              </w:rPr>
              <w:t>testResults</w:t>
            </w:r>
            <w:proofErr w:type="spellEnd"/>
            <w:proofErr w:type="gramEnd"/>
            <w:r w:rsidR="007F4615" w:rsidRPr="00DE487A">
              <w:rPr>
                <w:rFonts w:ascii="Calibri" w:hAnsi="Calibri" w:cs="Calibri"/>
                <w:sz w:val="20"/>
                <w:szCs w:val="20"/>
              </w:rPr>
              <w:t>.</w:t>
            </w:r>
            <w:r w:rsidRPr="00DE487A">
              <w:rPr>
                <w:rFonts w:ascii="Calibri" w:hAnsi="Calibri" w:cs="Calibri"/>
                <w:sz w:val="20"/>
                <w:szCs w:val="20"/>
              </w:rPr>
              <w:t>(</w:t>
            </w:r>
            <w:proofErr w:type="spellStart"/>
            <w:r w:rsidR="00E71ACD" w:rsidRPr="00DE487A">
              <w:rPr>
                <w:rFonts w:ascii="Calibri" w:hAnsi="Calibri" w:cs="Calibri"/>
                <w:sz w:val="20"/>
                <w:szCs w:val="20"/>
              </w:rPr>
              <w:t>prompt_files</w:t>
            </w:r>
            <w:proofErr w:type="spellEnd"/>
            <w:r w:rsidRPr="00DE487A">
              <w:rPr>
                <w:rFonts w:ascii="Calibri" w:hAnsi="Calibri" w:cs="Calibri"/>
                <w:sz w:val="20"/>
                <w:szCs w:val="20"/>
              </w:rPr>
              <w:t>)</w:t>
            </w:r>
            <w:r w:rsidR="00E71ACD" w:rsidRPr="00DE487A">
              <w:rPr>
                <w:rFonts w:ascii="Calibri" w:hAnsi="Calibri" w:cs="Calibri"/>
                <w:sz w:val="20"/>
                <w:szCs w:val="20"/>
              </w:rPr>
              <w:t>&gt;&gt;</w:t>
            </w:r>
          </w:p>
        </w:tc>
      </w:tr>
    </w:tbl>
    <w:p w14:paraId="075225A0" w14:textId="77777777" w:rsidR="00A17F49" w:rsidRDefault="00A17F49" w:rsidP="000A42E7">
      <w:pPr>
        <w:rPr>
          <w:rFonts w:ascii="Calibri" w:hAnsi="Calibri" w:cs="Calibri"/>
          <w:b/>
          <w:bCs/>
          <w:sz w:val="32"/>
          <w:szCs w:val="32"/>
        </w:rPr>
      </w:pPr>
    </w:p>
    <w:p w14:paraId="70E325DD" w14:textId="1411BEEA" w:rsidR="009940AD" w:rsidRPr="009940AD" w:rsidRDefault="009940AD" w:rsidP="000A42E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Sentiment Analysis of Responses</w:t>
      </w:r>
    </w:p>
    <w:p w14:paraId="616AF096" w14:textId="4D2ED462" w:rsidR="00E71ACD" w:rsidRPr="00514841" w:rsidRDefault="00E71ACD" w:rsidP="000A42E7">
      <w:pPr>
        <w:rPr>
          <w:rFonts w:ascii="Calibri" w:hAnsi="Calibri" w:cs="Calibri"/>
          <w:b/>
          <w:bCs/>
          <w:sz w:val="24"/>
          <w:szCs w:val="24"/>
        </w:rPr>
      </w:pPr>
      <w:r w:rsidRPr="00514841">
        <w:rPr>
          <w:rFonts w:ascii="Calibri" w:hAnsi="Calibri" w:cs="Calibri"/>
          <w:b/>
          <w:bCs/>
          <w:sz w:val="24"/>
          <w:szCs w:val="24"/>
        </w:rPr>
        <w:t>&lt;&lt;</w:t>
      </w:r>
      <w:proofErr w:type="spellStart"/>
      <w:proofErr w:type="gramStart"/>
      <w:r w:rsidRPr="00514841">
        <w:rPr>
          <w:rFonts w:ascii="Calibri" w:hAnsi="Calibri" w:cs="Calibri"/>
          <w:b/>
          <w:bCs/>
          <w:sz w:val="24"/>
          <w:szCs w:val="24"/>
        </w:rPr>
        <w:t>modelop</w:t>
      </w:r>
      <w:r w:rsidR="00AA3EFC">
        <w:rPr>
          <w:rFonts w:ascii="Calibri" w:hAnsi="Calibri" w:cs="Calibri"/>
          <w:b/>
          <w:bCs/>
          <w:sz w:val="24"/>
          <w:szCs w:val="24"/>
        </w:rPr>
        <w:t>graph</w:t>
      </w:r>
      <w:r w:rsidRPr="00514841">
        <w:rPr>
          <w:rFonts w:ascii="Calibri" w:hAnsi="Calibri" w:cs="Calibri"/>
          <w:b/>
          <w:bCs/>
          <w:sz w:val="24"/>
          <w:szCs w:val="24"/>
        </w:rPr>
        <w:t>.</w:t>
      </w:r>
      <w:r w:rsidR="007F4615" w:rsidRPr="00514841">
        <w:rPr>
          <w:rFonts w:ascii="Calibri" w:hAnsi="Calibri" w:cs="Calibri"/>
          <w:b/>
          <w:bCs/>
          <w:sz w:val="24"/>
          <w:szCs w:val="24"/>
        </w:rPr>
        <w:t>bargraph</w:t>
      </w:r>
      <w:proofErr w:type="gramEnd"/>
      <w:r w:rsidRPr="00514841">
        <w:rPr>
          <w:rFonts w:ascii="Calibri" w:hAnsi="Calibri" w:cs="Calibri"/>
          <w:b/>
          <w:bCs/>
          <w:sz w:val="24"/>
          <w:szCs w:val="24"/>
        </w:rPr>
        <w:t>.sentiment_analysis</w:t>
      </w:r>
      <w:proofErr w:type="spellEnd"/>
      <w:r w:rsidRPr="00514841">
        <w:rPr>
          <w:rFonts w:ascii="Calibri" w:hAnsi="Calibri" w:cs="Calibri"/>
          <w:b/>
          <w:bCs/>
          <w:sz w:val="24"/>
          <w:szCs w:val="24"/>
        </w:rPr>
        <w:t>&gt;&gt;</w:t>
      </w:r>
    </w:p>
    <w:p w14:paraId="39D1BE9E" w14:textId="77777777" w:rsidR="00E71ACD" w:rsidRDefault="00E71ACD" w:rsidP="000A42E7">
      <w:pPr>
        <w:rPr>
          <w:rFonts w:ascii="Calibri" w:hAnsi="Calibri" w:cs="Calibri"/>
          <w:b/>
          <w:bCs/>
          <w:sz w:val="32"/>
          <w:szCs w:val="32"/>
        </w:rPr>
      </w:pPr>
    </w:p>
    <w:p w14:paraId="31AB92DD" w14:textId="184F6600" w:rsidR="009940AD" w:rsidRPr="009940AD" w:rsidRDefault="009940AD" w:rsidP="000A42E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Possible PII Information Contained in Responses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71ACD" w14:paraId="179EBBE9" w14:textId="77777777" w:rsidTr="001E0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BFB6D59" w14:textId="25E53E67" w:rsidR="00E71ACD" w:rsidRPr="00DE487A" w:rsidRDefault="00E71ACD" w:rsidP="000A42E7">
            <w:pPr>
              <w:rPr>
                <w:rFonts w:ascii="Calibri" w:hAnsi="Calibri" w:cs="Calibri"/>
                <w:b w:val="0"/>
                <w:bCs w:val="0"/>
                <w:sz w:val="16"/>
                <w:szCs w:val="16"/>
              </w:rPr>
            </w:pPr>
            <w:r w:rsidRPr="00DE487A">
              <w:rPr>
                <w:rFonts w:ascii="Calibri" w:hAnsi="Calibri" w:cs="Calibri"/>
                <w:sz w:val="16"/>
                <w:szCs w:val="16"/>
              </w:rPr>
              <w:t>&lt;&lt;</w:t>
            </w:r>
            <w:proofErr w:type="spellStart"/>
            <w:proofErr w:type="gramStart"/>
            <w:r w:rsidRPr="00DE487A">
              <w:rPr>
                <w:rFonts w:ascii="Calibri" w:hAnsi="Calibri" w:cs="Calibri"/>
                <w:sz w:val="16"/>
                <w:szCs w:val="16"/>
              </w:rPr>
              <w:t>modelop.modelTestResult.</w:t>
            </w:r>
            <w:r w:rsidR="007F4615" w:rsidRPr="00DE487A">
              <w:rPr>
                <w:rFonts w:ascii="Calibri" w:hAnsi="Calibri" w:cs="Calibri"/>
                <w:sz w:val="16"/>
                <w:szCs w:val="16"/>
              </w:rPr>
              <w:t>testResults</w:t>
            </w:r>
            <w:proofErr w:type="spellEnd"/>
            <w:proofErr w:type="gramEnd"/>
            <w:r w:rsidR="007F4615" w:rsidRPr="00DE487A">
              <w:rPr>
                <w:rFonts w:ascii="Calibri" w:hAnsi="Calibri" w:cs="Calibri"/>
                <w:sz w:val="16"/>
                <w:szCs w:val="16"/>
              </w:rPr>
              <w:t>.</w:t>
            </w:r>
            <w:r w:rsidRPr="00DE487A">
              <w:rPr>
                <w:rFonts w:ascii="Calibri" w:hAnsi="Calibri" w:cs="Calibri"/>
                <w:sz w:val="16"/>
                <w:szCs w:val="16"/>
              </w:rPr>
              <w:t>(PII Findings)&gt;&gt;</w:t>
            </w:r>
          </w:p>
        </w:tc>
      </w:tr>
    </w:tbl>
    <w:p w14:paraId="67576ED5" w14:textId="77777777" w:rsidR="00E71ACD" w:rsidRDefault="00E71ACD" w:rsidP="000A42E7">
      <w:pPr>
        <w:rPr>
          <w:rFonts w:ascii="Calibri" w:hAnsi="Calibri" w:cs="Calibri"/>
          <w:b/>
          <w:bCs/>
          <w:sz w:val="32"/>
          <w:szCs w:val="32"/>
        </w:rPr>
      </w:pPr>
    </w:p>
    <w:p w14:paraId="14D80C50" w14:textId="72199DA0" w:rsidR="005B0E2B" w:rsidRPr="009940AD" w:rsidRDefault="005B0E2B" w:rsidP="005B0E2B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Comparison of Response to a Known Factual Response</w:t>
      </w:r>
      <w:r w:rsidR="003E6A99">
        <w:rPr>
          <w:rFonts w:ascii="Calibri" w:hAnsi="Calibri" w:cs="Calibri"/>
          <w:b/>
          <w:bCs/>
          <w:sz w:val="28"/>
          <w:szCs w:val="28"/>
        </w:rPr>
        <w:t xml:space="preserve"> (Accuracy)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0E2B" w14:paraId="7085D27E" w14:textId="77777777" w:rsidTr="001E0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F5D11EF" w14:textId="7C56937C" w:rsidR="005B0E2B" w:rsidRPr="00DE487A" w:rsidRDefault="005B0E2B" w:rsidP="006304A9">
            <w:pPr>
              <w:rPr>
                <w:rFonts w:ascii="Calibri" w:hAnsi="Calibri" w:cs="Calibri"/>
                <w:b w:val="0"/>
                <w:bCs w:val="0"/>
                <w:sz w:val="16"/>
                <w:szCs w:val="16"/>
              </w:rPr>
            </w:pPr>
            <w:r w:rsidRPr="00DE487A">
              <w:rPr>
                <w:rFonts w:ascii="Calibri" w:hAnsi="Calibri" w:cs="Calibri"/>
                <w:sz w:val="16"/>
                <w:szCs w:val="16"/>
              </w:rPr>
              <w:t>&lt;&lt;</w:t>
            </w:r>
            <w:proofErr w:type="spellStart"/>
            <w:proofErr w:type="gramStart"/>
            <w:r w:rsidRPr="00DE487A">
              <w:rPr>
                <w:rFonts w:ascii="Calibri" w:hAnsi="Calibri" w:cs="Calibri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DE487A">
              <w:rPr>
                <w:rFonts w:ascii="Calibri" w:hAnsi="Calibri" w:cs="Calibri"/>
                <w:sz w:val="16"/>
                <w:szCs w:val="16"/>
              </w:rPr>
              <w:t>.(Statement Accuracy)&gt;&gt;</w:t>
            </w:r>
          </w:p>
        </w:tc>
      </w:tr>
    </w:tbl>
    <w:p w14:paraId="44A7FCAD" w14:textId="77777777" w:rsidR="00E71ACD" w:rsidRDefault="00E71ACD" w:rsidP="000A42E7">
      <w:pPr>
        <w:rPr>
          <w:rFonts w:ascii="Calibri" w:hAnsi="Calibri" w:cs="Calibri"/>
          <w:b/>
          <w:bCs/>
          <w:sz w:val="32"/>
          <w:szCs w:val="32"/>
        </w:rPr>
      </w:pPr>
    </w:p>
    <w:p w14:paraId="2F642662" w14:textId="5B8CA8DC" w:rsidR="00E31065" w:rsidRPr="009940AD" w:rsidRDefault="00E31065" w:rsidP="00E3106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Similarity of Response to a Known Factual Response or Statement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065" w14:paraId="063928DC" w14:textId="77777777" w:rsidTr="001E0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0213D4B" w14:textId="2EF06DDB" w:rsidR="00E31065" w:rsidRPr="00DE487A" w:rsidRDefault="00E31065" w:rsidP="000A5A62">
            <w:pPr>
              <w:rPr>
                <w:rFonts w:ascii="Calibri" w:hAnsi="Calibri" w:cs="Calibri"/>
                <w:b w:val="0"/>
                <w:bCs w:val="0"/>
                <w:sz w:val="16"/>
                <w:szCs w:val="16"/>
              </w:rPr>
            </w:pPr>
            <w:r w:rsidRPr="00DE487A">
              <w:rPr>
                <w:rFonts w:ascii="Calibri" w:hAnsi="Calibri" w:cs="Calibri"/>
                <w:sz w:val="16"/>
                <w:szCs w:val="16"/>
              </w:rPr>
              <w:t>&lt;&lt;</w:t>
            </w:r>
            <w:proofErr w:type="spellStart"/>
            <w:proofErr w:type="gramStart"/>
            <w:r w:rsidRPr="00DE487A">
              <w:rPr>
                <w:rFonts w:ascii="Calibri" w:hAnsi="Calibri" w:cs="Calibri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DE487A">
              <w:rPr>
                <w:rFonts w:ascii="Calibri" w:hAnsi="Calibri" w:cs="Calibri"/>
                <w:sz w:val="16"/>
                <w:szCs w:val="16"/>
              </w:rPr>
              <w:t>.(</w:t>
            </w:r>
            <w:r>
              <w:rPr>
                <w:rFonts w:ascii="Calibri" w:hAnsi="Calibri" w:cs="Calibri"/>
                <w:sz w:val="16"/>
                <w:szCs w:val="16"/>
              </w:rPr>
              <w:t>Statement Similarity</w:t>
            </w:r>
            <w:r w:rsidRPr="00DE487A">
              <w:rPr>
                <w:rFonts w:ascii="Calibri" w:hAnsi="Calibri" w:cs="Calibri"/>
                <w:sz w:val="16"/>
                <w:szCs w:val="16"/>
              </w:rPr>
              <w:t>)&gt;&gt;</w:t>
            </w:r>
          </w:p>
        </w:tc>
      </w:tr>
    </w:tbl>
    <w:p w14:paraId="59E145C1" w14:textId="77777777" w:rsidR="00E31065" w:rsidRPr="00435FFC" w:rsidRDefault="00E31065" w:rsidP="00E31065">
      <w:pPr>
        <w:rPr>
          <w:rFonts w:ascii="Calibri" w:hAnsi="Calibri" w:cs="Calibri"/>
          <w:b/>
          <w:bCs/>
          <w:sz w:val="32"/>
          <w:szCs w:val="32"/>
        </w:rPr>
      </w:pPr>
    </w:p>
    <w:p w14:paraId="58B324DA" w14:textId="2D51DF2C" w:rsidR="00E31065" w:rsidRPr="009940AD" w:rsidRDefault="00E31065" w:rsidP="00E31065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Bias Detection for Gender Similarity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31065" w14:paraId="00626AFF" w14:textId="77777777" w:rsidTr="001E0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99A52C" w14:textId="68CD002A" w:rsidR="00E31065" w:rsidRPr="00DE487A" w:rsidRDefault="00E31065" w:rsidP="000A5A62">
            <w:pPr>
              <w:rPr>
                <w:rFonts w:ascii="Calibri" w:hAnsi="Calibri" w:cs="Calibri"/>
                <w:b w:val="0"/>
                <w:bCs w:val="0"/>
                <w:sz w:val="16"/>
                <w:szCs w:val="16"/>
              </w:rPr>
            </w:pPr>
            <w:r w:rsidRPr="00DE487A">
              <w:rPr>
                <w:rFonts w:ascii="Calibri" w:hAnsi="Calibri" w:cs="Calibri"/>
                <w:sz w:val="16"/>
                <w:szCs w:val="16"/>
              </w:rPr>
              <w:t>&lt;&lt;</w:t>
            </w:r>
            <w:proofErr w:type="spellStart"/>
            <w:proofErr w:type="gramStart"/>
            <w:r w:rsidRPr="00DE487A">
              <w:rPr>
                <w:rFonts w:ascii="Calibri" w:hAnsi="Calibri" w:cs="Calibri"/>
                <w:sz w:val="16"/>
                <w:szCs w:val="16"/>
              </w:rPr>
              <w:t>modelop.modelTestResult.testResults</w:t>
            </w:r>
            <w:proofErr w:type="spellEnd"/>
            <w:proofErr w:type="gramEnd"/>
            <w:r w:rsidRPr="00DE487A">
              <w:rPr>
                <w:rFonts w:ascii="Calibri" w:hAnsi="Calibri" w:cs="Calibri"/>
                <w:sz w:val="16"/>
                <w:szCs w:val="16"/>
              </w:rPr>
              <w:t>.(</w:t>
            </w:r>
            <w:r>
              <w:rPr>
                <w:rFonts w:ascii="Calibri" w:hAnsi="Calibri" w:cs="Calibri"/>
                <w:sz w:val="16"/>
                <w:szCs w:val="16"/>
              </w:rPr>
              <w:t>Gender Response Similarity</w:t>
            </w:r>
            <w:r w:rsidRPr="00DE487A">
              <w:rPr>
                <w:rFonts w:ascii="Calibri" w:hAnsi="Calibri" w:cs="Calibri"/>
                <w:sz w:val="16"/>
                <w:szCs w:val="16"/>
              </w:rPr>
              <w:t>)&gt;&gt;</w:t>
            </w:r>
          </w:p>
        </w:tc>
      </w:tr>
    </w:tbl>
    <w:p w14:paraId="5AAF5C3A" w14:textId="77777777" w:rsidR="00E31065" w:rsidRPr="00435FFC" w:rsidRDefault="00E31065" w:rsidP="00E31065">
      <w:pPr>
        <w:rPr>
          <w:rFonts w:ascii="Calibri" w:hAnsi="Calibri" w:cs="Calibri"/>
          <w:b/>
          <w:bCs/>
          <w:sz w:val="32"/>
          <w:szCs w:val="32"/>
        </w:rPr>
      </w:pPr>
    </w:p>
    <w:p w14:paraId="37195F81" w14:textId="77777777" w:rsidR="00E31065" w:rsidRPr="00435FFC" w:rsidRDefault="00E31065" w:rsidP="000A42E7">
      <w:pPr>
        <w:rPr>
          <w:rFonts w:ascii="Calibri" w:hAnsi="Calibri" w:cs="Calibri"/>
          <w:b/>
          <w:bCs/>
          <w:sz w:val="32"/>
          <w:szCs w:val="32"/>
        </w:rPr>
      </w:pPr>
    </w:p>
    <w:sectPr w:rsidR="00E31065" w:rsidRPr="00435FFC" w:rsidSect="006A2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0A"/>
    <w:rsid w:val="00023788"/>
    <w:rsid w:val="0007070E"/>
    <w:rsid w:val="000A42E7"/>
    <w:rsid w:val="000B090D"/>
    <w:rsid w:val="000B6F0C"/>
    <w:rsid w:val="000C09E4"/>
    <w:rsid w:val="000F008F"/>
    <w:rsid w:val="00150D8A"/>
    <w:rsid w:val="0016499E"/>
    <w:rsid w:val="00173C88"/>
    <w:rsid w:val="001C1770"/>
    <w:rsid w:val="001D3D45"/>
    <w:rsid w:val="001E0B92"/>
    <w:rsid w:val="00213ED2"/>
    <w:rsid w:val="0023089A"/>
    <w:rsid w:val="00243800"/>
    <w:rsid w:val="002604B3"/>
    <w:rsid w:val="00260E4D"/>
    <w:rsid w:val="002A72C7"/>
    <w:rsid w:val="002C1E0B"/>
    <w:rsid w:val="002D221A"/>
    <w:rsid w:val="002D248B"/>
    <w:rsid w:val="003028B7"/>
    <w:rsid w:val="00342A0A"/>
    <w:rsid w:val="00382EB6"/>
    <w:rsid w:val="003921BA"/>
    <w:rsid w:val="003A2522"/>
    <w:rsid w:val="003B6AF2"/>
    <w:rsid w:val="003D3517"/>
    <w:rsid w:val="003E21A7"/>
    <w:rsid w:val="003E6A99"/>
    <w:rsid w:val="00435FFC"/>
    <w:rsid w:val="004375C8"/>
    <w:rsid w:val="004812F9"/>
    <w:rsid w:val="0048148B"/>
    <w:rsid w:val="00514841"/>
    <w:rsid w:val="0053143B"/>
    <w:rsid w:val="0055407F"/>
    <w:rsid w:val="00561414"/>
    <w:rsid w:val="005A5337"/>
    <w:rsid w:val="005B0E2B"/>
    <w:rsid w:val="005D1DA5"/>
    <w:rsid w:val="006173B1"/>
    <w:rsid w:val="006264DC"/>
    <w:rsid w:val="00646A62"/>
    <w:rsid w:val="0065424D"/>
    <w:rsid w:val="006543C5"/>
    <w:rsid w:val="006A25A6"/>
    <w:rsid w:val="006D7B29"/>
    <w:rsid w:val="006E44FA"/>
    <w:rsid w:val="006E4BFF"/>
    <w:rsid w:val="00704750"/>
    <w:rsid w:val="00740E2A"/>
    <w:rsid w:val="00761AE2"/>
    <w:rsid w:val="007B0A02"/>
    <w:rsid w:val="007B207B"/>
    <w:rsid w:val="007C5FD8"/>
    <w:rsid w:val="007F4615"/>
    <w:rsid w:val="007F6E56"/>
    <w:rsid w:val="00824EEC"/>
    <w:rsid w:val="00832A65"/>
    <w:rsid w:val="00857020"/>
    <w:rsid w:val="00880C0B"/>
    <w:rsid w:val="008C63D8"/>
    <w:rsid w:val="008D7030"/>
    <w:rsid w:val="008F73A3"/>
    <w:rsid w:val="00911744"/>
    <w:rsid w:val="009940AD"/>
    <w:rsid w:val="009D2568"/>
    <w:rsid w:val="009F0CE6"/>
    <w:rsid w:val="009F1771"/>
    <w:rsid w:val="00A1630A"/>
    <w:rsid w:val="00A17F49"/>
    <w:rsid w:val="00A41E3C"/>
    <w:rsid w:val="00A73E63"/>
    <w:rsid w:val="00A761C6"/>
    <w:rsid w:val="00AA3EFC"/>
    <w:rsid w:val="00AC0385"/>
    <w:rsid w:val="00AC3073"/>
    <w:rsid w:val="00B02861"/>
    <w:rsid w:val="00B143D4"/>
    <w:rsid w:val="00B703BD"/>
    <w:rsid w:val="00B93443"/>
    <w:rsid w:val="00B973B8"/>
    <w:rsid w:val="00C10DE4"/>
    <w:rsid w:val="00C46523"/>
    <w:rsid w:val="00C8398E"/>
    <w:rsid w:val="00CA2F26"/>
    <w:rsid w:val="00CB4CCB"/>
    <w:rsid w:val="00CC22E4"/>
    <w:rsid w:val="00CC4B73"/>
    <w:rsid w:val="00CD4396"/>
    <w:rsid w:val="00D265FF"/>
    <w:rsid w:val="00D632F6"/>
    <w:rsid w:val="00D70B7F"/>
    <w:rsid w:val="00DA395C"/>
    <w:rsid w:val="00DA7D16"/>
    <w:rsid w:val="00DE3746"/>
    <w:rsid w:val="00DE487A"/>
    <w:rsid w:val="00DF7732"/>
    <w:rsid w:val="00E01BCD"/>
    <w:rsid w:val="00E117E8"/>
    <w:rsid w:val="00E23718"/>
    <w:rsid w:val="00E31065"/>
    <w:rsid w:val="00E43BB0"/>
    <w:rsid w:val="00E71ACD"/>
    <w:rsid w:val="00E83DF9"/>
    <w:rsid w:val="00EB675D"/>
    <w:rsid w:val="00EE5810"/>
    <w:rsid w:val="00F01C4E"/>
    <w:rsid w:val="00F2085F"/>
    <w:rsid w:val="00F35544"/>
    <w:rsid w:val="00F42C16"/>
    <w:rsid w:val="00F450F3"/>
    <w:rsid w:val="00F60102"/>
    <w:rsid w:val="00F64BFF"/>
    <w:rsid w:val="00F66783"/>
    <w:rsid w:val="00F94E63"/>
    <w:rsid w:val="00FA5C0F"/>
    <w:rsid w:val="00FA6717"/>
    <w:rsid w:val="00FC2846"/>
    <w:rsid w:val="00FC53A2"/>
    <w:rsid w:val="00FD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D6A16"/>
  <w15:chartTrackingRefBased/>
  <w15:docId w15:val="{6872A2F5-8E23-418F-8FD4-C1D755715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B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0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50D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1">
    <w:name w:val="Grid Table 4 Accent 1"/>
    <w:basedOn w:val="TableNormal"/>
    <w:uiPriority w:val="49"/>
    <w:rsid w:val="001E0B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1E0B9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E0B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E0B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B9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ifwlkr\Documents\src\fastscore-v2\document-service\src\test\resources\Test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3B28-AB4F-45D2-8181-7D7454CE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C:\Users\clifwlkr\Documents\src\fastscore-v2\document-service\src\test\resources\TestTemplate.dotx</Template>
  <TotalTime>1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clifwlkr</dc:creator>
  <cp:keywords/>
  <dc:description/>
  <cp:lastModifiedBy>Dave Trier</cp:lastModifiedBy>
  <cp:revision>2</cp:revision>
  <dcterms:created xsi:type="dcterms:W3CDTF">2024-10-16T20:22:00Z</dcterms:created>
  <dcterms:modified xsi:type="dcterms:W3CDTF">2024-10-16T20:22:00Z</dcterms:modified>
</cp:coreProperties>
</file>